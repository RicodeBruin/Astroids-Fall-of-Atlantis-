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11FCD" w14:textId="77777777" w:rsidR="009B74C1" w:rsidRDefault="00B413EB">
      <w:pPr>
        <w:pStyle w:val="Heading1"/>
      </w:pPr>
      <w:proofErr w:type="spellStart"/>
      <w:r>
        <w:t>UserStories</w:t>
      </w:r>
      <w:proofErr w:type="spellEnd"/>
    </w:p>
    <w:p w14:paraId="5B6DA6DB" w14:textId="77777777" w:rsidR="009B74C1" w:rsidRDefault="00B413EB" w:rsidP="00B413EB">
      <w:pPr>
        <w:pStyle w:val="ListNumber"/>
      </w:pPr>
      <w:r>
        <w:t xml:space="preserve">Als speler wil ik kunnen </w:t>
      </w:r>
      <w:proofErr w:type="spellStart"/>
      <w:r>
        <w:t>bewegen</w:t>
      </w:r>
      <w:proofErr w:type="spellEnd"/>
      <w:r>
        <w:t xml:space="preserve">, om zo verschillende / </w:t>
      </w:r>
      <w:proofErr w:type="spellStart"/>
      <w:r>
        <w:t>makkelijkere</w:t>
      </w:r>
      <w:proofErr w:type="spellEnd"/>
      <w:r>
        <w:t xml:space="preserve"> </w:t>
      </w:r>
      <w:proofErr w:type="spellStart"/>
      <w:r>
        <w:t>posities</w:t>
      </w:r>
      <w:proofErr w:type="spellEnd"/>
      <w:r>
        <w:t xml:space="preserve"> aan te kunnen </w:t>
      </w:r>
      <w:proofErr w:type="spellStart"/>
      <w:r>
        <w:t>nemen</w:t>
      </w:r>
      <w:proofErr w:type="spellEnd"/>
      <w:r>
        <w:t xml:space="preserve"> om te </w:t>
      </w:r>
      <w:proofErr w:type="spellStart"/>
      <w:r>
        <w:t>schieten</w:t>
      </w:r>
      <w:proofErr w:type="spellEnd"/>
      <w:r w:rsidR="00637635">
        <w:t>.</w:t>
      </w:r>
    </w:p>
    <w:p w14:paraId="18A6FFEB" w14:textId="77777777" w:rsidR="00B413EB" w:rsidRDefault="00B413EB" w:rsidP="00B413EB">
      <w:pPr>
        <w:pStyle w:val="ListNumber"/>
      </w:pPr>
      <w:r>
        <w:t xml:space="preserve">Als speler wil ik kunnen </w:t>
      </w:r>
      <w:proofErr w:type="spellStart"/>
      <w:r>
        <w:t>schieten</w:t>
      </w:r>
      <w:proofErr w:type="spellEnd"/>
      <w:r>
        <w:t xml:space="preserve">, om zo de enemies te kunnen </w:t>
      </w:r>
      <w:proofErr w:type="spellStart"/>
      <w:r>
        <w:t>doden</w:t>
      </w:r>
      <w:proofErr w:type="spellEnd"/>
      <w:r w:rsidR="00637635">
        <w:t>.</w:t>
      </w:r>
    </w:p>
    <w:p w14:paraId="59B4A479" w14:textId="77777777" w:rsidR="00B413EB" w:rsidRDefault="00B413EB" w:rsidP="00B413EB">
      <w:pPr>
        <w:pStyle w:val="ListNumber"/>
      </w:pPr>
      <w:r>
        <w:t xml:space="preserve">Als speler wil ik kunnen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levens</w:t>
      </w:r>
      <w:proofErr w:type="spellEnd"/>
      <w:r>
        <w:t xml:space="preserve"> Atlantis nog over heb, om te </w:t>
      </w:r>
      <w:proofErr w:type="spellStart"/>
      <w:r>
        <w:t>zien</w:t>
      </w:r>
      <w:proofErr w:type="spellEnd"/>
      <w:r>
        <w:t xml:space="preserve"> of ik goed bezig ben of niet</w:t>
      </w:r>
      <w:r w:rsidR="00637635">
        <w:t>.</w:t>
      </w:r>
    </w:p>
    <w:p w14:paraId="0216A874" w14:textId="77777777" w:rsidR="009B74C1" w:rsidRDefault="00B413EB" w:rsidP="008D021C">
      <w:pPr>
        <w:pStyle w:val="ListNumber"/>
      </w:pPr>
      <w:r>
        <w:t xml:space="preserve">Als speler wil ik een score </w:t>
      </w:r>
      <w:proofErr w:type="spellStart"/>
      <w:r>
        <w:t>zien</w:t>
      </w:r>
      <w:proofErr w:type="spellEnd"/>
      <w:r>
        <w:t xml:space="preserve">, zodat ik aan </w:t>
      </w:r>
      <w:proofErr w:type="spellStart"/>
      <w:r>
        <w:t>mn</w:t>
      </w:r>
      <w:proofErr w:type="spellEnd"/>
      <w:r>
        <w:t xml:space="preserve"> vrienden kan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hoe goed ik ben</w:t>
      </w:r>
      <w:r w:rsidR="00637635">
        <w:t>.</w:t>
      </w:r>
    </w:p>
    <w:p w14:paraId="3A490C3C" w14:textId="77777777" w:rsidR="008D021C" w:rsidRDefault="008D021C" w:rsidP="008D021C">
      <w:pPr>
        <w:pStyle w:val="ListNumber"/>
      </w:pPr>
      <w:r>
        <w:t xml:space="preserve">Als speler wil ik een ending screen hebben, zodat ik </w:t>
      </w:r>
      <w:proofErr w:type="spellStart"/>
      <w:r>
        <w:t>weet</w:t>
      </w:r>
      <w:proofErr w:type="spellEnd"/>
      <w:r>
        <w:t xml:space="preserve"> of ik </w:t>
      </w:r>
      <w:proofErr w:type="spellStart"/>
      <w:r>
        <w:t>dood</w:t>
      </w:r>
      <w:proofErr w:type="spellEnd"/>
      <w:r>
        <w:t xml:space="preserve"> ben of niet</w:t>
      </w:r>
      <w:r w:rsidR="00637635">
        <w:t>.</w:t>
      </w:r>
    </w:p>
    <w:p w14:paraId="1F672614" w14:textId="77777777" w:rsidR="008D021C" w:rsidRDefault="008D021C" w:rsidP="008D021C">
      <w:pPr>
        <w:pStyle w:val="ListNumber"/>
      </w:pPr>
      <w:r>
        <w:t xml:space="preserve">Als speler wil ik de enemies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verdwijnen</w:t>
      </w:r>
      <w:proofErr w:type="spellEnd"/>
      <w:r>
        <w:t xml:space="preserve"> / </w:t>
      </w:r>
      <w:proofErr w:type="spellStart"/>
      <w:r>
        <w:t>doodgaan</w:t>
      </w:r>
      <w:proofErr w:type="spellEnd"/>
      <w:r>
        <w:t xml:space="preserve"> zodat ik </w:t>
      </w:r>
      <w:proofErr w:type="spellStart"/>
      <w:r>
        <w:t>weet</w:t>
      </w:r>
      <w:proofErr w:type="spellEnd"/>
      <w:r>
        <w:t xml:space="preserve"> dat ik de enemies </w:t>
      </w:r>
      <w:proofErr w:type="spellStart"/>
      <w:r w:rsidR="00637635">
        <w:t>dood</w:t>
      </w:r>
      <w:proofErr w:type="spellEnd"/>
      <w:r w:rsidR="00637635">
        <w:t xml:space="preserve"> zijn.</w:t>
      </w:r>
    </w:p>
    <w:p w14:paraId="532C944C" w14:textId="77777777" w:rsidR="00637635" w:rsidRDefault="00637635" w:rsidP="008D021C">
      <w:pPr>
        <w:pStyle w:val="ListNumber"/>
      </w:pPr>
      <w:r>
        <w:t xml:space="preserve">Als speler wil ik een </w:t>
      </w:r>
      <w:proofErr w:type="spellStart"/>
      <w:r>
        <w:t>startscherm</w:t>
      </w:r>
      <w:proofErr w:type="spellEnd"/>
      <w:r>
        <w:t xml:space="preserve">, zodat ik niet </w:t>
      </w:r>
      <w:proofErr w:type="spellStart"/>
      <w:r>
        <w:t>gelijk</w:t>
      </w:r>
      <w:proofErr w:type="spellEnd"/>
      <w:r>
        <w:t xml:space="preserve"> begin </w:t>
      </w:r>
      <w:proofErr w:type="spellStart"/>
      <w:r>
        <w:t>zodra</w:t>
      </w:r>
      <w:proofErr w:type="spellEnd"/>
      <w:r>
        <w:t xml:space="preserve"> ik het </w:t>
      </w:r>
      <w:proofErr w:type="spellStart"/>
      <w:r>
        <w:t>spel</w:t>
      </w:r>
      <w:proofErr w:type="spellEnd"/>
      <w:r>
        <w:t xml:space="preserve"> </w:t>
      </w:r>
      <w:proofErr w:type="spellStart"/>
      <w:r>
        <w:t>opstart</w:t>
      </w:r>
      <w:proofErr w:type="spellEnd"/>
      <w:r>
        <w:t>.</w:t>
      </w:r>
    </w:p>
    <w:p w14:paraId="704208F0" w14:textId="77777777" w:rsidR="00637635" w:rsidRDefault="00637635" w:rsidP="008D021C">
      <w:pPr>
        <w:pStyle w:val="ListNumber"/>
      </w:pPr>
      <w:r>
        <w:t xml:space="preserve">Als speler wil ik </w:t>
      </w:r>
      <w:proofErr w:type="spellStart"/>
      <w:r>
        <w:t>animaties</w:t>
      </w:r>
      <w:proofErr w:type="spellEnd"/>
      <w:r>
        <w:t xml:space="preserve"> hebben, zodat het niet saai word.</w:t>
      </w:r>
      <w:bookmarkStart w:id="0" w:name="_GoBack"/>
      <w:bookmarkEnd w:id="0"/>
    </w:p>
    <w:p w14:paraId="305DDD85" w14:textId="77777777" w:rsidR="00637635" w:rsidRDefault="00637635" w:rsidP="008D021C">
      <w:pPr>
        <w:pStyle w:val="ListNumber"/>
      </w:pPr>
      <w:r>
        <w:t xml:space="preserve">Als speler wil ik </w:t>
      </w:r>
      <w:proofErr w:type="spellStart"/>
      <w:r>
        <w:t>muziek</w:t>
      </w:r>
      <w:proofErr w:type="spellEnd"/>
      <w:r>
        <w:t>, zodat het niet saai word.</w:t>
      </w:r>
    </w:p>
    <w:sectPr w:rsidR="006376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BC66D" w14:textId="77777777" w:rsidR="005C288B" w:rsidRDefault="005C288B">
      <w:pPr>
        <w:spacing w:after="0" w:line="240" w:lineRule="auto"/>
      </w:pPr>
      <w:r>
        <w:separator/>
      </w:r>
    </w:p>
    <w:p w14:paraId="3038192B" w14:textId="77777777" w:rsidR="005C288B" w:rsidRDefault="005C288B"/>
    <w:p w14:paraId="732A4ABA" w14:textId="77777777" w:rsidR="005C288B" w:rsidRDefault="005C288B"/>
  </w:endnote>
  <w:endnote w:type="continuationSeparator" w:id="0">
    <w:p w14:paraId="6597733A" w14:textId="77777777" w:rsidR="005C288B" w:rsidRDefault="005C288B">
      <w:pPr>
        <w:spacing w:after="0" w:line="240" w:lineRule="auto"/>
      </w:pPr>
      <w:r>
        <w:continuationSeparator/>
      </w:r>
    </w:p>
    <w:p w14:paraId="7E2C7319" w14:textId="77777777" w:rsidR="005C288B" w:rsidRDefault="005C288B"/>
    <w:p w14:paraId="0A489007" w14:textId="77777777" w:rsidR="005C288B" w:rsidRDefault="005C28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446AB" w14:textId="77777777" w:rsidR="009B74C1" w:rsidRDefault="009B74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DCAC8" w14:textId="77777777" w:rsidR="009B74C1" w:rsidRDefault="005C28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D32B5" w14:textId="77777777" w:rsidR="009B74C1" w:rsidRDefault="009B74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57A63" w14:textId="77777777" w:rsidR="005C288B" w:rsidRDefault="005C288B">
      <w:pPr>
        <w:spacing w:after="0" w:line="240" w:lineRule="auto"/>
      </w:pPr>
      <w:r>
        <w:separator/>
      </w:r>
    </w:p>
    <w:p w14:paraId="6BF4D9B7" w14:textId="77777777" w:rsidR="005C288B" w:rsidRDefault="005C288B"/>
    <w:p w14:paraId="2B5132B3" w14:textId="77777777" w:rsidR="005C288B" w:rsidRDefault="005C288B"/>
  </w:footnote>
  <w:footnote w:type="continuationSeparator" w:id="0">
    <w:p w14:paraId="1BB07804" w14:textId="77777777" w:rsidR="005C288B" w:rsidRDefault="005C288B">
      <w:pPr>
        <w:spacing w:after="0" w:line="240" w:lineRule="auto"/>
      </w:pPr>
      <w:r>
        <w:continuationSeparator/>
      </w:r>
    </w:p>
    <w:p w14:paraId="5BF8FD5B" w14:textId="77777777" w:rsidR="005C288B" w:rsidRDefault="005C288B"/>
    <w:p w14:paraId="7A1C65F8" w14:textId="77777777" w:rsidR="005C288B" w:rsidRDefault="005C288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56504" w14:textId="77777777" w:rsidR="009B74C1" w:rsidRDefault="009B74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DD009" w14:textId="77777777" w:rsidR="009B74C1" w:rsidRDefault="009B74C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BEB55" w14:textId="77777777" w:rsidR="009B74C1" w:rsidRDefault="009B74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3EB"/>
    <w:rsid w:val="005C288B"/>
    <w:rsid w:val="005D651C"/>
    <w:rsid w:val="00637635"/>
    <w:rsid w:val="008D021C"/>
    <w:rsid w:val="009B74C1"/>
    <w:rsid w:val="00B4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1E6E7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ico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125"/>
    <w:rsid w:val="00C9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FD3E9F8EEC9439A4B70E42EF390C8">
    <w:name w:val="E5EFD3E9F8EEC9439A4B70E42EF390C8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D5ACBB7537D6C04BBD2AC0C9F15E32F0">
    <w:name w:val="D5ACBB7537D6C04BBD2AC0C9F15E32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26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de Bruin</dc:creator>
  <cp:keywords/>
  <dc:description/>
  <cp:lastModifiedBy>Rico de Bruin</cp:lastModifiedBy>
  <cp:revision>1</cp:revision>
  <dcterms:created xsi:type="dcterms:W3CDTF">2016-06-22T07:32:00Z</dcterms:created>
  <dcterms:modified xsi:type="dcterms:W3CDTF">2016-06-22T08:12:00Z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